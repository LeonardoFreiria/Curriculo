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color w:val="000000" w:themeColor="text1"/>
        </w:rPr>
      </w:pPr>
      <w:r>
        <w:rPr>
          <w:color w:val="000000" w:themeColor="text1"/>
        </w:rPr>
        <w:t>Leonardo Freiria Silva</w:t>
      </w:r>
    </w:p>
    <w:p>
      <w:pPr>
        <w:pStyle w:val="Ttulo1"/>
        <w:rPr/>
      </w:pPr>
      <w:sdt>
        <w:sdtPr>
          <w:placeholder>
            <w:docPart w:val="E56C041CEE9F49D1B517965EF71B5F4C"/>
          </w:placeholder>
        </w:sdtPr>
        <w:sdtContent>
          <w:r>
            <w:rPr/>
          </w:r>
          <w:r>
            <w:rPr/>
            <w:t>Educação</w:t>
          </w:r>
        </w:sdtContent>
      </w:sdt>
    </w:p>
    <w:p>
      <w:pPr>
        <w:pStyle w:val="Ttulo2"/>
        <w:rPr/>
      </w:pPr>
      <w:r>
        <w:rPr/>
        <w:t>ensino médio completo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ENSINO SUPERIOR - Faculdade estácio </w:t>
      </w:r>
    </w:p>
    <w:p>
      <w:pPr>
        <w:pStyle w:val="ListBullet"/>
        <w:numPr>
          <w:ilvl w:val="0"/>
          <w:numId w:val="1"/>
        </w:numPr>
        <w:rPr/>
      </w:pPr>
      <w:r>
        <w:rPr>
          <w:lang w:val="pt-BR" w:bidi="pt-BR"/>
        </w:rPr>
        <w:t xml:space="preserve">Engenharia de software, início em 2021, com formação esperada em 2025, atualmente me encontro no 3º semestre. </w:t>
      </w:r>
    </w:p>
    <w:p>
      <w:pPr>
        <w:pStyle w:val="Ttulo1"/>
        <w:rPr/>
      </w:pPr>
      <w:sdt>
        <w:sdtPr>
          <w:placeholder>
            <w:docPart w:val="C82EA97A705144C5869F621F20EEB54B"/>
          </w:placeholder>
        </w:sdtPr>
        <w:sdtContent>
          <w:r>
            <w:rPr/>
          </w:r>
          <w:r>
            <w:rPr/>
            <w:t>Habilidades e Conhecimentos</w:t>
          </w:r>
        </w:sdtContent>
      </w:sdt>
    </w:p>
    <w:p>
      <w:pPr>
        <w:pStyle w:val="Ttulo2"/>
        <w:rPr/>
      </w:pPr>
      <w:r>
        <w:rPr/>
        <w:t>COMUNICAÇÃO</w:t>
      </w:r>
    </w:p>
    <w:p>
      <w:pPr>
        <w:pStyle w:val="Ttulo2"/>
        <w:rPr/>
      </w:pPr>
      <w:r>
        <w:rPr/>
        <w:t>PONTUALIDADE</w:t>
      </w:r>
    </w:p>
    <w:p>
      <w:pPr>
        <w:pStyle w:val="Ttulo2"/>
        <w:rPr/>
      </w:pPr>
      <w:r>
        <w:rPr/>
        <w:t>COMPROMETIMENTO</w:t>
      </w:r>
    </w:p>
    <w:p>
      <w:pPr>
        <w:pStyle w:val="Ttulo2"/>
        <w:rPr/>
      </w:pPr>
      <w:r>
        <w:rPr/>
        <w:t>COLABORAÇÃO</w:t>
      </w:r>
    </w:p>
    <w:p>
      <w:pPr>
        <w:pStyle w:val="Ttulo2"/>
        <w:rPr/>
      </w:pPr>
      <w:r>
        <w:rPr/>
        <w:t>ADAPTABILIDADE</w:t>
      </w:r>
    </w:p>
    <w:p>
      <w:pPr>
        <w:pStyle w:val="Ttulo2"/>
        <w:rPr/>
      </w:pPr>
      <w:r>
        <w:rPr/>
        <w:t>TRABALHO EM EQUIPE</w:t>
      </w:r>
    </w:p>
    <w:p>
      <w:pPr>
        <w:pStyle w:val="Ttulo2"/>
        <w:rPr/>
      </w:pPr>
      <w:r>
        <w:rPr/>
        <w:t>Autodidatismo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JAVASCRIPT – BÁSICO</w:t>
      </w:r>
    </w:p>
    <w:p>
      <w:pPr>
        <w:pStyle w:val="Ttulo2"/>
        <w:rPr/>
      </w:pPr>
      <w:r>
        <w:rPr/>
        <w:t xml:space="preserve">GIT e GITHUB </w:t>
      </w:r>
    </w:p>
    <w:p>
      <w:pPr>
        <w:pStyle w:val="Ttulo2"/>
        <w:rPr/>
      </w:pPr>
      <w:r>
        <w:rPr/>
        <w:t>Css – básico</w:t>
      </w:r>
    </w:p>
    <w:p>
      <w:pPr>
        <w:pStyle w:val="Ttulo2"/>
        <w:rPr/>
      </w:pPr>
      <w:r>
        <w:rPr/>
        <w:t>HTML – básico</w:t>
      </w:r>
    </w:p>
    <w:p>
      <w:pPr>
        <w:pStyle w:val="Ttulo2"/>
        <w:rPr/>
      </w:pPr>
      <w:r>
        <w:rPr/>
        <w:t>SPRINGBOOT  – básico</w:t>
      </w:r>
    </w:p>
    <w:p>
      <w:pPr>
        <w:pStyle w:val="Ttulo2"/>
        <w:rPr>
          <w:u w:val="double"/>
        </w:rPr>
      </w:pPr>
      <w:r>
        <w:rPr/>
        <w:t>JAVA  – Intermediário</w:t>
      </w:r>
    </w:p>
    <w:p>
      <w:pPr>
        <w:pStyle w:val="Ttulo2"/>
        <w:rPr>
          <w:u w:val="double"/>
        </w:rPr>
      </w:pPr>
      <w:r>
        <w:rPr/>
        <w:t>POSTGRESQL - BÁSICO</w:t>
      </w:r>
    </w:p>
    <w:p>
      <w:pPr>
        <w:pStyle w:val="Normal"/>
        <w:rPr>
          <w:u w:val="double"/>
        </w:rPr>
      </w:pPr>
      <w:r>
        <w:rPr/>
      </w:r>
    </w:p>
    <w:p>
      <w:pPr>
        <w:pStyle w:val="Ttulo1"/>
        <w:rPr/>
      </w:pPr>
      <w:sdt>
        <w:sdtPr>
          <w:placeholder>
            <w:docPart w:val="6338AE087B61413DB45A39271B758182"/>
          </w:placeholder>
        </w:sdtPr>
        <w:sdtContent>
          <w:r>
            <w:rPr/>
          </w:r>
          <w:r>
            <w:rPr/>
            <w:t>Experiência</w:t>
          </w:r>
        </w:sdtContent>
      </w:sdt>
      <w:r>
        <w:rPr/>
        <w:t>s</w:t>
      </w:r>
    </w:p>
    <w:p>
      <w:pPr>
        <w:pStyle w:val="Ttulo2"/>
        <w:rPr/>
      </w:pPr>
      <w:r>
        <w:rPr/>
        <w:t>EStagiário</w:t>
      </w:r>
      <w:r>
        <w:rPr>
          <w:lang w:val="pt-BR" w:bidi="pt-BR"/>
        </w:rPr>
        <w:t> | </w:t>
      </w:r>
      <w:r>
        <w:rPr/>
        <w:t>SASSOM</w:t>
      </w:r>
      <w:r>
        <w:rPr>
          <w:lang w:val="pt-BR" w:bidi="pt-BR"/>
        </w:rPr>
        <w:t> | </w:t>
      </w:r>
      <w:r>
        <w:rPr/>
        <w:t>16/12/2019 até 31/12/2020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Como estagiário, atuei no setor de contas médicas do Sassom, no qual minha responsabilidade era de realizar pagamentos e realizar glosas pertinentes nos boletins médicos. 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/>
      </w:r>
    </w:p>
    <w:p>
      <w:pPr>
        <w:pStyle w:val="Ttulo1"/>
        <w:rPr/>
      </w:pPr>
      <w:r>
        <w:rPr/>
        <w:t>Línguas estrangeiras</w:t>
      </w:r>
    </w:p>
    <w:p>
      <w:pPr>
        <w:pStyle w:val="Ttulo2"/>
        <w:rPr/>
      </w:pPr>
      <w:r>
        <w:rPr/>
        <w:t>iNGLÊS AVANÇADO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2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pt-PT" w:eastAsia="ja-JP" w:bidi="ar-SA"/>
    </w:rPr>
  </w:style>
  <w:style w:type="paragraph" w:styleId="Ttulo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sid w:val="00681034"/>
    <w:rPr>
      <w:color w:val="2A7B88" w:themeColor="accent1" w:themeShade="bf"/>
    </w:rPr>
  </w:style>
  <w:style w:type="character" w:styleId="Ttulo1Char" w:customStyle="1">
    <w:name w:val="Título 1 Ch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Linkdainternetvisitado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nkdaInternet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10918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link w:val="Ttulo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6C041CEE9F49D1B517965EF71B5F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281834-0587-4A6C-88C2-94B5A42750E9}"/>
      </w:docPartPr>
      <w:docPartBody>
        <w:p w:rsidR="00000000" w:rsidRDefault="00647CDF">
          <w:pPr>
            <w:pStyle w:val="E56C041CEE9F49D1B517965EF71B5F4C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C82EA97A705144C5869F621F20EEB5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4010F0-EFDF-45FF-9B9B-E1905A849BF4}"/>
      </w:docPartPr>
      <w:docPartBody>
        <w:p w:rsidR="00000000" w:rsidRDefault="00647CDF">
          <w:pPr>
            <w:pStyle w:val="C82EA97A705144C5869F621F20EEB54B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6338AE087B61413DB45A39271B7581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CBD904-DFE3-4EDC-9BBB-9ED697E064B6}"/>
      </w:docPartPr>
      <w:docPartBody>
        <w:p w:rsidR="00000000" w:rsidRDefault="00647CDF">
          <w:pPr>
            <w:pStyle w:val="6338AE087B61413DB45A39271B758182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6D"/>
    <w:rsid w:val="00647CDF"/>
    <w:rsid w:val="008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3D70D8F6FC4686B5FE4B67525B8AF3">
    <w:name w:val="163D70D8F6FC4686B5FE4B67525B8AF3"/>
  </w:style>
  <w:style w:type="paragraph" w:customStyle="1" w:styleId="554B0D1578AA457382CCB6083B25990E">
    <w:name w:val="554B0D1578AA457382CCB6083B25990E"/>
  </w:style>
  <w:style w:type="paragraph" w:customStyle="1" w:styleId="3BD44355D2FD4A1995C41448388BF4CF">
    <w:name w:val="3BD44355D2FD4A1995C41448388BF4CF"/>
  </w:style>
  <w:style w:type="paragraph" w:customStyle="1" w:styleId="BA80FB66BA6042239E920175C48E7377">
    <w:name w:val="BA80FB66BA6042239E920175C48E7377"/>
  </w:style>
  <w:style w:type="paragraph" w:customStyle="1" w:styleId="49A4D9DD6610405787F67F27AC5D72F4">
    <w:name w:val="49A4D9DD6610405787F67F27AC5D72F4"/>
  </w:style>
  <w:style w:type="paragraph" w:customStyle="1" w:styleId="521E80802EFB459CA939B0DB3DC69EB8">
    <w:name w:val="521E80802EFB459CA939B0DB3DC69EB8"/>
  </w:style>
  <w:style w:type="paragraph" w:customStyle="1" w:styleId="E56C041CEE9F49D1B517965EF71B5F4C">
    <w:name w:val="E56C041CEE9F49D1B517965EF71B5F4C"/>
  </w:style>
  <w:style w:type="paragraph" w:customStyle="1" w:styleId="B8672995421E467480F40F8C9E7B908D">
    <w:name w:val="B8672995421E467480F40F8C9E7B908D"/>
  </w:style>
  <w:style w:type="paragraph" w:customStyle="1" w:styleId="BE1DD7E31C2540EBA16526E072B02975">
    <w:name w:val="BE1DD7E31C2540EBA16526E072B02975"/>
  </w:style>
  <w:style w:type="paragraph" w:customStyle="1" w:styleId="451CD76C43E742DEB1557D902D7B2B4D">
    <w:name w:val="451CD76C43E742DEB1557D902D7B2B4D"/>
  </w:style>
  <w:style w:type="paragraph" w:customStyle="1" w:styleId="06F2EBC0D6F047E98233568C61255AFA">
    <w:name w:val="06F2EBC0D6F047E98233568C61255AFA"/>
  </w:style>
  <w:style w:type="paragraph" w:customStyle="1" w:styleId="A31F845BC54D43BA82F84F9C9B39BCDF">
    <w:name w:val="A31F845BC54D43BA82F84F9C9B39BCDF"/>
  </w:style>
  <w:style w:type="paragraph" w:customStyle="1" w:styleId="38B1CDD312DD4D56813E784C81307529">
    <w:name w:val="38B1CDD312DD4D56813E784C81307529"/>
  </w:style>
  <w:style w:type="paragraph" w:customStyle="1" w:styleId="0168254FF0CD49958113B680902A9ED2">
    <w:name w:val="0168254FF0CD49958113B680902A9ED2"/>
  </w:style>
  <w:style w:type="paragraph" w:customStyle="1" w:styleId="F9714D1FEC7C4EA9B60AB101124BCCD2">
    <w:name w:val="F9714D1FEC7C4EA9B60AB101124BCCD2"/>
  </w:style>
  <w:style w:type="paragraph" w:customStyle="1" w:styleId="C82EA97A705144C5869F621F20EEB54B">
    <w:name w:val="C82EA97A705144C5869F621F20EEB54B"/>
  </w:style>
  <w:style w:type="paragraph" w:customStyle="1" w:styleId="A9379ECE49D24CE89CDCDD8E557F3A93">
    <w:name w:val="A9379ECE49D24CE89CDCDD8E557F3A93"/>
  </w:style>
  <w:style w:type="paragraph" w:customStyle="1" w:styleId="93702F616A284F63BABD0F964C88AF32">
    <w:name w:val="93702F616A284F63BABD0F964C88AF32"/>
  </w:style>
  <w:style w:type="paragraph" w:customStyle="1" w:styleId="BCFD688D36A94CECAFC993FB71D4197A">
    <w:name w:val="BCFD688D36A94CECAFC993FB71D4197A"/>
  </w:style>
  <w:style w:type="paragraph" w:customStyle="1" w:styleId="8FE68FF057804C219F077A020F6C681B">
    <w:name w:val="8FE68FF057804C219F077A020F6C681B"/>
  </w:style>
  <w:style w:type="paragraph" w:customStyle="1" w:styleId="479477ED66A040119EE4705FED6B096A">
    <w:name w:val="479477ED66A040119EE4705FED6B096A"/>
  </w:style>
  <w:style w:type="paragraph" w:customStyle="1" w:styleId="C241E841829E4464A4C61FEBEF24E7F8">
    <w:name w:val="C241E841829E4464A4C61FEBEF24E7F8"/>
  </w:style>
  <w:style w:type="paragraph" w:customStyle="1" w:styleId="DD2E54E05C5D456FBB188C835C75CEED">
    <w:name w:val="DD2E54E05C5D456FBB188C835C75CEED"/>
  </w:style>
  <w:style w:type="paragraph" w:customStyle="1" w:styleId="4B3EB584690243EE92A8F4151C9FC4D1">
    <w:name w:val="4B3EB584690243EE92A8F4151C9FC4D1"/>
  </w:style>
  <w:style w:type="paragraph" w:customStyle="1" w:styleId="6338AE087B61413DB45A39271B758182">
    <w:name w:val="6338AE087B61413DB45A39271B758182"/>
  </w:style>
  <w:style w:type="paragraph" w:customStyle="1" w:styleId="B34FC8213741409E866B1C7007E026DB">
    <w:name w:val="B34FC8213741409E866B1C7007E026DB"/>
  </w:style>
  <w:style w:type="paragraph" w:customStyle="1" w:styleId="5FBC2B39C50E4E29982DE7234852E594">
    <w:name w:val="5FBC2B39C50E4E29982DE7234852E594"/>
  </w:style>
  <w:style w:type="paragraph" w:customStyle="1" w:styleId="B90560EB051145368227EDC55D1A3650">
    <w:name w:val="B90560EB051145368227EDC55D1A3650"/>
  </w:style>
  <w:style w:type="paragraph" w:customStyle="1" w:styleId="A144948019F24D299DCC57FDA6024FA2">
    <w:name w:val="A144948019F24D299DCC57FDA6024FA2"/>
  </w:style>
  <w:style w:type="paragraph" w:customStyle="1" w:styleId="A70A758E654B4F3287A214D82A7DEC4E">
    <w:name w:val="A70A758E654B4F3287A214D82A7DEC4E"/>
  </w:style>
  <w:style w:type="paragraph" w:customStyle="1" w:styleId="61CA7C7E6AF24F26B7C201593F9C4175">
    <w:name w:val="61CA7C7E6AF24F26B7C201593F9C4175"/>
  </w:style>
  <w:style w:type="paragraph" w:customStyle="1" w:styleId="29A7382C2EED49158DFB4D858C04379B">
    <w:name w:val="29A7382C2EED49158DFB4D858C04379B"/>
  </w:style>
  <w:style w:type="paragraph" w:customStyle="1" w:styleId="7693B9AAD9654FFF95FBF9BA22283D0F">
    <w:name w:val="7693B9AAD9654FFF95FBF9BA22283D0F"/>
  </w:style>
  <w:style w:type="paragraph" w:customStyle="1" w:styleId="9922110CAD3940A589DEF556E27049BD">
    <w:name w:val="9922110CAD3940A589DEF556E27049BD"/>
    <w:rsid w:val="008E586D"/>
  </w:style>
  <w:style w:type="paragraph" w:customStyle="1" w:styleId="DE3640B9C0FD49D08C598B42EDB017F7">
    <w:name w:val="DE3640B9C0FD49D08C598B42EDB017F7"/>
    <w:rsid w:val="008E586D"/>
  </w:style>
  <w:style w:type="paragraph" w:customStyle="1" w:styleId="6B6A117E63034CBBB978D29AB192E550">
    <w:name w:val="6B6A117E63034CBBB978D29AB192E550"/>
    <w:rsid w:val="008E586D"/>
  </w:style>
  <w:style w:type="paragraph" w:customStyle="1" w:styleId="F87AA4E634824455BC4219852EC69361">
    <w:name w:val="F87AA4E634824455BC4219852EC69361"/>
    <w:rsid w:val="008E5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19</TotalTime>
  <Application>LibreOffice/7.4.2.3$Windows_X86_64 LibreOffice_project/382eef1f22670f7f4118c8c2dd222ec7ad009daf</Application>
  <AppVersion>15.0000</AppVersion>
  <Pages>1</Pages>
  <Words>99</Words>
  <Characters>629</Characters>
  <CharactersWithSpaces>713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2022-03-27T19:34:00Z</dcterms:created>
  <dc:creator>Andréia Silva</dc:creator>
  <dc:description/>
  <dc:language>en-US</dc:language>
  <cp:lastModifiedBy/>
  <dcterms:modified xsi:type="dcterms:W3CDTF">2022-11-14T08:30:28Z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